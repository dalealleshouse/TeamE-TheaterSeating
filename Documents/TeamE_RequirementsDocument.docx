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453810">
      <w:pPr>
        <w:pStyle w:val="APAHeader"/>
        <w:rPr>
          <w:rStyle w:val="PageNumber"/>
        </w:rPr>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Default="00453810" w:rsidP="00453810">
      <w:pPr>
        <w:pStyle w:val="APA"/>
      </w:pPr>
    </w:p>
    <w:p w:rsidR="00453810" w:rsidRPr="00453810" w:rsidRDefault="00453810" w:rsidP="00453810">
      <w:pPr>
        <w:pStyle w:val="APAHeader"/>
      </w:pPr>
      <w:bookmarkStart w:id="0" w:name="bkMainTitle"/>
      <w:r w:rsidRPr="00453810">
        <w:t>Requirements Document</w:t>
      </w:r>
      <w:bookmarkEnd w:id="0"/>
    </w:p>
    <w:p w:rsidR="00453810" w:rsidRPr="00453810" w:rsidRDefault="00453810" w:rsidP="00453810">
      <w:pPr>
        <w:pStyle w:val="APAHeader"/>
      </w:pPr>
      <w:bookmarkStart w:id="1" w:name="bkMainUserName"/>
      <w:r w:rsidRPr="00453810">
        <w:t xml:space="preserve">Dale Alleshouse, Joseph </w:t>
      </w:r>
      <w:proofErr w:type="spellStart"/>
      <w:r w:rsidRPr="00453810">
        <w:t>Borgert</w:t>
      </w:r>
      <w:proofErr w:type="spellEnd"/>
      <w:r w:rsidRPr="00453810">
        <w:t xml:space="preserve">, Ryan </w:t>
      </w:r>
      <w:proofErr w:type="spellStart"/>
      <w:r w:rsidRPr="00453810">
        <w:t>Cridelich</w:t>
      </w:r>
      <w:proofErr w:type="spellEnd"/>
      <w:r w:rsidRPr="00453810">
        <w:t xml:space="preserve">, Jose </w:t>
      </w:r>
      <w:proofErr w:type="spellStart"/>
      <w:r w:rsidRPr="00453810">
        <w:t>Lozada</w:t>
      </w:r>
      <w:proofErr w:type="spellEnd"/>
      <w:r w:rsidRPr="00453810">
        <w:t>, and Joshua Patton</w:t>
      </w:r>
      <w:bookmarkEnd w:id="1"/>
    </w:p>
    <w:p w:rsidR="00453810" w:rsidRPr="00453810" w:rsidRDefault="00453810" w:rsidP="00453810">
      <w:pPr>
        <w:pStyle w:val="APAHeader"/>
      </w:pPr>
      <w:bookmarkStart w:id="2" w:name="bkCourseNum"/>
      <w:r w:rsidRPr="00453810">
        <w:t>PRG 410</w:t>
      </w:r>
      <w:bookmarkEnd w:id="2"/>
    </w:p>
    <w:p w:rsidR="00453810" w:rsidRPr="00453810" w:rsidRDefault="00453810" w:rsidP="00453810">
      <w:pPr>
        <w:pStyle w:val="APAHeader"/>
      </w:pPr>
      <w:bookmarkStart w:id="3" w:name="bkDueDate"/>
      <w:r w:rsidRPr="00453810">
        <w:t>June 20, 2016</w:t>
      </w:r>
      <w:bookmarkEnd w:id="3"/>
    </w:p>
    <w:p w:rsidR="00453810" w:rsidRPr="00453810" w:rsidRDefault="00453810" w:rsidP="00453810">
      <w:pPr>
        <w:pStyle w:val="APAHeader"/>
      </w:pPr>
      <w:bookmarkStart w:id="4" w:name="bkFacultyName"/>
      <w:proofErr w:type="spellStart"/>
      <w:r w:rsidRPr="00453810">
        <w:t>Gholam</w:t>
      </w:r>
      <w:proofErr w:type="spellEnd"/>
      <w:r w:rsidRPr="00453810">
        <w:t xml:space="preserve"> Ali </w:t>
      </w:r>
      <w:proofErr w:type="spellStart"/>
      <w:r w:rsidRPr="00453810">
        <w:t>Shaykhian</w:t>
      </w:r>
      <w:bookmarkEnd w:id="4"/>
      <w:proofErr w:type="spellEnd"/>
    </w:p>
    <w:p w:rsidR="00453810" w:rsidRDefault="00453810" w:rsidP="00453810">
      <w:pPr>
        <w:pStyle w:val="APA"/>
        <w:sectPr w:rsidR="00453810" w:rsidSect="00453810">
          <w:headerReference w:type="default" r:id="rId8"/>
          <w:headerReference w:type="first" r:id="rId9"/>
          <w:pgSz w:w="12240" w:h="15840" w:code="1"/>
          <w:pgMar w:top="1440" w:right="1440" w:bottom="1440" w:left="1440" w:header="720" w:footer="720" w:gutter="0"/>
          <w:cols w:space="720"/>
          <w:titlePg/>
          <w:docGrid w:linePitch="360"/>
        </w:sectPr>
      </w:pPr>
    </w:p>
    <w:p w:rsidR="00453810" w:rsidRPr="00453810" w:rsidRDefault="00453810" w:rsidP="00453810">
      <w:pPr>
        <w:pStyle w:val="APAHeader"/>
      </w:pPr>
      <w:r>
        <w:br w:type="page"/>
      </w:r>
      <w:bookmarkStart w:id="7" w:name="bkFirstPageTitle"/>
      <w:r w:rsidRPr="00453810">
        <w:lastRenderedPageBreak/>
        <w:t>Requirements Document</w:t>
      </w:r>
      <w:bookmarkEnd w:id="7"/>
    </w:p>
    <w:p w:rsidR="00453810" w:rsidRDefault="00453810" w:rsidP="00453810">
      <w:pPr>
        <w:pStyle w:val="APA"/>
      </w:pPr>
      <w:r>
        <w:t>This weeks’ assignment involves our team creating a short requirements document that will serve as an outline for what is required for the rest of the program to be functional and complete. This will include designating the proper input, output and validation rules to follow through the application.</w:t>
      </w:r>
    </w:p>
    <w:p w:rsidR="008164EB" w:rsidRDefault="007B4AA8" w:rsidP="007B4AA8">
      <w:pPr>
        <w:pStyle w:val="APA"/>
      </w:pPr>
      <w:r>
        <w:t>The program must be a Win32 console application written in C++. The purpose of the program is to track the sale of tickets for a movie theater that has 90 chairs. The seats are arranged with ten rows of nine seats.</w:t>
      </w:r>
    </w:p>
    <w:p w:rsidR="008164EB" w:rsidRDefault="008164EB" w:rsidP="00453810">
      <w:pPr>
        <w:pStyle w:val="APA"/>
      </w:pPr>
      <w:r>
        <w:t xml:space="preserve">The </w:t>
      </w:r>
      <w:r w:rsidR="00C13829">
        <w:t xml:space="preserve">program </w:t>
      </w:r>
      <w:r>
        <w:t xml:space="preserve">outputs </w:t>
      </w:r>
      <w:r w:rsidR="00C13829">
        <w:t>print directly to a console screen</w:t>
      </w:r>
      <w:r>
        <w:t xml:space="preserve"> and </w:t>
      </w:r>
      <w:r w:rsidR="00C13829">
        <w:t xml:space="preserve">are </w:t>
      </w:r>
      <w:r>
        <w:t>the direct result of user input. Outputs for the program include: number of seats available, the total number of tickets being sold, the total cost of the tickets, sale confirmation, and a visual display of the seats available.</w:t>
      </w:r>
      <w:r w:rsidR="007B4AA8">
        <w:t xml:space="preserve"> </w:t>
      </w:r>
      <w:r>
        <w:t xml:space="preserve">In addition, there </w:t>
      </w:r>
      <w:r w:rsidR="00C13829">
        <w:t xml:space="preserve">are </w:t>
      </w:r>
      <w:r>
        <w:t xml:space="preserve">output errors associated with </w:t>
      </w:r>
      <w:r w:rsidR="00C13829">
        <w:t>invalid</w:t>
      </w:r>
      <w:r>
        <w:t xml:space="preserve"> user </w:t>
      </w:r>
      <w:r w:rsidR="00C13829">
        <w:t>input</w:t>
      </w:r>
      <w:r>
        <w:t xml:space="preserve">. </w:t>
      </w:r>
    </w:p>
    <w:p w:rsidR="00DE196F" w:rsidRDefault="008164EB" w:rsidP="00DE196F">
      <w:pPr>
        <w:pStyle w:val="APA"/>
      </w:pPr>
      <w:r>
        <w:t xml:space="preserve">The validation rules for the application </w:t>
      </w:r>
      <w:r w:rsidR="009841CF">
        <w:t xml:space="preserve">are as </w:t>
      </w:r>
      <w:r w:rsidR="00DE196F">
        <w:t>follow</w:t>
      </w:r>
      <w:r w:rsidR="009841CF">
        <w:t>s</w:t>
      </w:r>
      <w:r w:rsidR="00DE196F">
        <w:t>:</w:t>
      </w:r>
    </w:p>
    <w:p w:rsidR="00DE196F" w:rsidRDefault="009841CF" w:rsidP="009841CF">
      <w:pPr>
        <w:pStyle w:val="APA"/>
        <w:numPr>
          <w:ilvl w:val="0"/>
          <w:numId w:val="4"/>
        </w:numPr>
      </w:pPr>
      <w:r>
        <w:t>seat number</w:t>
      </w:r>
      <w:r w:rsidR="00DE196F">
        <w:t xml:space="preserve"> = </w:t>
      </w:r>
      <w:r>
        <w:t>integer</w:t>
      </w:r>
      <w:r w:rsidR="00AB24F2">
        <w:t xml:space="preserve"> between 1 and 9</w:t>
      </w:r>
    </w:p>
    <w:p w:rsidR="009841CF" w:rsidRDefault="009841CF" w:rsidP="009841CF">
      <w:pPr>
        <w:pStyle w:val="APA"/>
        <w:numPr>
          <w:ilvl w:val="0"/>
          <w:numId w:val="4"/>
        </w:numPr>
      </w:pPr>
      <w:r>
        <w:t>row number = R1</w:t>
      </w:r>
      <w:r w:rsidR="00AB24F2">
        <w:t xml:space="preserve">, R2, R3, R4, R5, R6, R7, R8, R9, </w:t>
      </w:r>
      <w:r>
        <w:t>R10</w:t>
      </w:r>
      <w:r w:rsidR="00AB24F2">
        <w:t xml:space="preserve"> (case insensitive)</w:t>
      </w:r>
    </w:p>
    <w:p w:rsidR="0052068C" w:rsidRDefault="0052068C" w:rsidP="009841CF">
      <w:pPr>
        <w:pStyle w:val="APA"/>
        <w:numPr>
          <w:ilvl w:val="0"/>
          <w:numId w:val="4"/>
        </w:numPr>
      </w:pPr>
      <w:r>
        <w:t>seat cost = valid money value with no currency symbol</w:t>
      </w:r>
    </w:p>
    <w:p w:rsidR="009841CF" w:rsidRDefault="009841CF" w:rsidP="009841CF">
      <w:pPr>
        <w:pStyle w:val="APA"/>
        <w:numPr>
          <w:ilvl w:val="0"/>
          <w:numId w:val="4"/>
        </w:numPr>
      </w:pPr>
      <w:r>
        <w:t xml:space="preserve">commands – commands specified in the </w:t>
      </w:r>
      <w:r w:rsidRPr="00AB24F2">
        <w:rPr>
          <w:i/>
        </w:rPr>
        <w:t>User Commands</w:t>
      </w:r>
      <w:r>
        <w:t xml:space="preserve"> section below</w:t>
      </w:r>
      <w:r w:rsidR="00AB24F2">
        <w:t xml:space="preserve"> (case insensitive)</w:t>
      </w:r>
    </w:p>
    <w:p w:rsidR="009841CF" w:rsidRDefault="009841CF" w:rsidP="009841CF">
      <w:pPr>
        <w:pStyle w:val="APA"/>
      </w:pPr>
      <w:r>
        <w:rPr>
          <w:noProof/>
        </w:rPr>
        <mc:AlternateContent>
          <mc:Choice Requires="wps">
            <w:drawing>
              <wp:anchor distT="0" distB="0" distL="114300" distR="114300" simplePos="0" relativeHeight="251668480" behindDoc="0" locked="0" layoutInCell="1" allowOverlap="1" wp14:anchorId="7DEA1509" wp14:editId="1835E50C">
                <wp:simplePos x="0" y="0"/>
                <wp:positionH relativeFrom="margin">
                  <wp:align>right</wp:align>
                </wp:positionH>
                <wp:positionV relativeFrom="paragraph">
                  <wp:posOffset>635432</wp:posOffset>
                </wp:positionV>
                <wp:extent cx="5486400" cy="448056"/>
                <wp:effectExtent l="0" t="0" r="19050" b="254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48056"/>
                        </a:xfrm>
                        <a:prstGeom prst="rect">
                          <a:avLst/>
                        </a:prstGeom>
                        <a:solidFill>
                          <a:srgbClr val="FFFFFF"/>
                        </a:solidFill>
                        <a:ln w="9525">
                          <a:solidFill>
                            <a:srgbClr val="000000"/>
                          </a:solidFill>
                          <a:miter lim="800000"/>
                          <a:headEnd/>
                          <a:tailEnd/>
                        </a:ln>
                      </wps:spPr>
                      <wps:txbx>
                        <w:txbxContent>
                          <w:p w:rsidR="009841CF" w:rsidRDefault="009841CF" w:rsidP="009841CF">
                            <w:pPr>
                              <w:pStyle w:val="APA"/>
                              <w:spacing w:line="240" w:lineRule="auto"/>
                              <w:ind w:firstLine="0"/>
                            </w:pPr>
                            <w:r>
                              <w:t>&gt; invalid input</w:t>
                            </w:r>
                          </w:p>
                          <w:p w:rsidR="009841CF" w:rsidRDefault="009841CF" w:rsidP="009841CF">
                            <w:pPr>
                              <w:pStyle w:val="APA"/>
                              <w:spacing w:line="240" w:lineRule="auto"/>
                              <w:ind w:firstLine="0"/>
                            </w:pPr>
                            <w:r>
                              <w:t>I’m sorry, I don’t understand that statement. Please try again.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DEA1509" id="_x0000_t202" coordsize="21600,21600" o:spt="202" path="m,l,21600r21600,l21600,xe">
                <v:stroke joinstyle="miter"/>
                <v:path gradientshapeok="t" o:connecttype="rect"/>
              </v:shapetype>
              <v:shape id="Text Box 2" o:spid="_x0000_s1026" type="#_x0000_t202" style="position:absolute;left:0;text-align:left;margin-left:380.8pt;margin-top:50.05pt;width:6in;height:35.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">
                <v:textbox style="mso-fit-shape-to-text:t">
                  <w:txbxContent>
                    <w:p w:rsidR="009841CF" w:rsidRDefault="009841CF" w:rsidP="009841CF">
                      <w:pPr>
                        <w:pStyle w:val="APA"/>
                        <w:spacing w:line="240" w:lineRule="auto"/>
                        <w:ind w:firstLine="0"/>
                      </w:pPr>
                      <w:r>
                        <w:t>&gt; invalid input</w:t>
                      </w:r>
                    </w:p>
                    <w:p w:rsidR="009841CF" w:rsidRDefault="009841CF" w:rsidP="009841CF">
                      <w:pPr>
                        <w:pStyle w:val="APA"/>
                        <w:spacing w:line="240" w:lineRule="auto"/>
                        <w:ind w:firstLine="0"/>
                      </w:pPr>
                      <w:r>
                        <w:t>I’m sorry, I don’t understand that statement. Please try again.</w:t>
                      </w:r>
                    </w:p>
                  </w:txbxContent>
                </v:textbox>
                <w10:wrap type="topAndBottom" anchorx="margin"/>
              </v:shape>
            </w:pict>
          </mc:Fallback>
        </mc:AlternateContent>
      </w:r>
      <w:r>
        <w:t>Any input falling outside of the parameters above will result in the following screen output.</w:t>
      </w:r>
    </w:p>
    <w:p w:rsidR="009841CF" w:rsidRDefault="009841CF" w:rsidP="0052068C">
      <w:pPr>
        <w:pStyle w:val="APA"/>
        <w:ind w:firstLine="0"/>
      </w:pPr>
    </w:p>
    <w:p w:rsidR="0052068C" w:rsidRDefault="0052068C" w:rsidP="0052068C">
      <w:pPr>
        <w:pStyle w:val="APAHeader"/>
      </w:pPr>
      <w:r>
        <w:t>Program Start</w:t>
      </w:r>
    </w:p>
    <w:p w:rsidR="0052068C" w:rsidRDefault="0052068C" w:rsidP="0052068C">
      <w:pPr>
        <w:pStyle w:val="APA"/>
      </w:pPr>
      <w:r>
        <w:rPr>
          <w:noProof/>
        </w:rPr>
        <w:lastRenderedPageBreak/>
        <mc:AlternateContent>
          <mc:Choice Requires="wps">
            <w:drawing>
              <wp:anchor distT="0" distB="0" distL="114300" distR="114300" simplePos="0" relativeHeight="251671552" behindDoc="0" locked="0" layoutInCell="1" allowOverlap="1" wp14:anchorId="7977A7DD" wp14:editId="7E6FB1E2">
                <wp:simplePos x="0" y="0"/>
                <wp:positionH relativeFrom="margin">
                  <wp:posOffset>419100</wp:posOffset>
                </wp:positionH>
                <wp:positionV relativeFrom="paragraph">
                  <wp:posOffset>1004887</wp:posOffset>
                </wp:positionV>
                <wp:extent cx="5486400" cy="630936"/>
                <wp:effectExtent l="0" t="0" r="19050" b="215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30936"/>
                        </a:xfrm>
                        <a:prstGeom prst="rect">
                          <a:avLst/>
                        </a:prstGeom>
                        <a:solidFill>
                          <a:srgbClr val="FFFFFF"/>
                        </a:solidFill>
                        <a:ln w="9525">
                          <a:solidFill>
                            <a:srgbClr val="000000"/>
                          </a:solidFill>
                          <a:miter lim="800000"/>
                          <a:headEnd/>
                          <a:tailEnd/>
                        </a:ln>
                      </wps:spPr>
                      <wps:txbx>
                        <w:txbxContent>
                          <w:p w:rsidR="0052068C" w:rsidRDefault="0052068C" w:rsidP="0052068C">
                            <w:pPr>
                              <w:pStyle w:val="APA"/>
                              <w:spacing w:line="240" w:lineRule="auto"/>
                              <w:ind w:firstLine="0"/>
                            </w:pPr>
                            <w:r>
                              <w:t>&gt; Please enter the price per seat:</w:t>
                            </w:r>
                          </w:p>
                          <w:p w:rsidR="0052068C" w:rsidRDefault="0052068C" w:rsidP="0052068C">
                            <w:pPr>
                              <w:pStyle w:val="APA"/>
                              <w:spacing w:line="240" w:lineRule="auto"/>
                              <w:ind w:firstLine="0"/>
                            </w:pPr>
                            <w:r>
                              <w:t>10.95</w:t>
                            </w:r>
                          </w:p>
                          <w:p w:rsidR="0052068C" w:rsidRDefault="0052068C" w:rsidP="0052068C">
                            <w:pPr>
                              <w:pStyle w:val="APA"/>
                              <w:spacing w:line="240" w:lineRule="auto"/>
                              <w:ind w:firstLine="0"/>
                            </w:pPr>
                            <w:r>
                              <w:t xml:space="preserve">&gt; Thank you, please enter any user command to continue.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77A7DD" id="_x0000_s1027" type="#_x0000_t202" style="position:absolute;left:0;text-align:left;margin-left:33pt;margin-top:79.1pt;width:6in;height:49.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">
                <v:textbox style="mso-fit-shape-to-text:t">
                  <w:txbxContent>
                    <w:p w:rsidR="0052068C" w:rsidRDefault="0052068C" w:rsidP="0052068C">
                      <w:pPr>
                        <w:pStyle w:val="APA"/>
                        <w:spacing w:line="240" w:lineRule="auto"/>
                        <w:ind w:firstLine="0"/>
                      </w:pPr>
                      <w:r>
                        <w:t>&gt; Please enter the price per seat:</w:t>
                      </w:r>
                    </w:p>
                    <w:p w:rsidR="0052068C" w:rsidRDefault="0052068C" w:rsidP="0052068C">
                      <w:pPr>
                        <w:pStyle w:val="APA"/>
                        <w:spacing w:line="240" w:lineRule="auto"/>
                        <w:ind w:firstLine="0"/>
                      </w:pPr>
                      <w:r>
                        <w:t>10.95</w:t>
                      </w:r>
                    </w:p>
                    <w:p w:rsidR="0052068C" w:rsidRDefault="0052068C" w:rsidP="0052068C">
                      <w:pPr>
                        <w:pStyle w:val="APA"/>
                        <w:spacing w:line="240" w:lineRule="auto"/>
                        <w:ind w:firstLine="0"/>
                      </w:pPr>
                      <w:r>
                        <w:t xml:space="preserve">&gt; Thank you, please enter any user command to continue. </w:t>
                      </w:r>
                    </w:p>
                  </w:txbxContent>
                </v:textbox>
                <w10:wrap type="topAndBottom" anchorx="margin"/>
              </v:shape>
            </w:pict>
          </mc:Fallback>
        </mc:AlternateContent>
      </w:r>
      <w:r>
        <w:t xml:space="preserve">When the program starts, the user is prompted for the cost per seat. Once the user enters a value </w:t>
      </w:r>
      <w:r w:rsidR="007C6B57">
        <w:t>followed by the enter key</w:t>
      </w:r>
      <w:r>
        <w:t>, the value is used to calculate seat prices for the rest of the execution.</w:t>
      </w:r>
    </w:p>
    <w:p w:rsidR="0079064B" w:rsidRDefault="0079064B" w:rsidP="0052068C">
      <w:pPr>
        <w:pStyle w:val="APAHeader"/>
      </w:pPr>
      <w:r>
        <w:t>User Commands</w:t>
      </w:r>
    </w:p>
    <w:p w:rsidR="0079064B" w:rsidRDefault="0079064B" w:rsidP="0079064B">
      <w:pPr>
        <w:pStyle w:val="APA"/>
      </w:pPr>
      <w:r>
        <w:t xml:space="preserve">The list </w:t>
      </w:r>
      <w:r w:rsidR="007C6B57">
        <w:t xml:space="preserve">below </w:t>
      </w:r>
      <w:r>
        <w:t>outlines the commands defined by the program and their output:</w:t>
      </w:r>
    </w:p>
    <w:p w:rsidR="0079064B" w:rsidRDefault="00FE175B" w:rsidP="0079064B">
      <w:pPr>
        <w:pStyle w:val="APA"/>
        <w:numPr>
          <w:ilvl w:val="0"/>
          <w:numId w:val="1"/>
        </w:numPr>
      </w:pPr>
      <w:r w:rsidRPr="00CD7B86">
        <w:rPr>
          <w:b/>
          <w:noProof/>
        </w:rPr>
        <mc:AlternateContent>
          <mc:Choice Requires="wps">
            <w:drawing>
              <wp:anchor distT="0" distB="0" distL="114300" distR="114300" simplePos="0" relativeHeight="251662336" behindDoc="0" locked="0" layoutInCell="1" allowOverlap="1" wp14:anchorId="6163CD02" wp14:editId="4CBCC21B">
                <wp:simplePos x="0" y="0"/>
                <wp:positionH relativeFrom="margin">
                  <wp:align>right</wp:align>
                </wp:positionH>
                <wp:positionV relativeFrom="paragraph">
                  <wp:posOffset>457200</wp:posOffset>
                </wp:positionV>
                <wp:extent cx="5486400" cy="630936"/>
                <wp:effectExtent l="0" t="0" r="1905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30936"/>
                        </a:xfrm>
                        <a:prstGeom prst="rect">
                          <a:avLst/>
                        </a:prstGeom>
                        <a:solidFill>
                          <a:srgbClr val="FFFFFF"/>
                        </a:solidFill>
                        <a:ln w="9525">
                          <a:solidFill>
                            <a:srgbClr val="000000"/>
                          </a:solidFill>
                          <a:miter lim="800000"/>
                          <a:headEnd/>
                          <a:tailEnd/>
                        </a:ln>
                      </wps:spPr>
                      <wps:txbx>
                        <w:txbxContent>
                          <w:p w:rsidR="00D413AA" w:rsidRDefault="00D413AA" w:rsidP="00D413AA">
                            <w:pPr>
                              <w:pStyle w:val="APA"/>
                              <w:spacing w:line="240" w:lineRule="auto"/>
                              <w:ind w:firstLine="0"/>
                            </w:pPr>
                            <w:r>
                              <w:t>&gt; total</w:t>
                            </w:r>
                          </w:p>
                          <w:p w:rsidR="00D413AA" w:rsidRDefault="00D413AA" w:rsidP="00D413AA">
                            <w:pPr>
                              <w:pStyle w:val="APA"/>
                              <w:spacing w:line="240" w:lineRule="auto"/>
                              <w:ind w:firstLine="0"/>
                            </w:pPr>
                            <w:r>
                              <w:t>Total Tickets Sold: ##</w:t>
                            </w:r>
                          </w:p>
                          <w:p w:rsidR="00D413AA" w:rsidRDefault="00D413AA" w:rsidP="00D413AA">
                            <w:pPr>
                              <w:pStyle w:val="APA"/>
                              <w:spacing w:line="240" w:lineRule="auto"/>
                              <w:ind w:firstLine="0"/>
                            </w:pPr>
                            <w:r>
                              <w:t>Total Sales: $#</w:t>
                            </w:r>
                            <w:proofErr w:type="gramStart"/>
                            <w:r>
                              <w:t>#.#</w:t>
                            </w:r>
                            <w:proofErr w:type="gram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63CD02" id="_x0000_s1028" type="#_x0000_t202" style="position:absolute;left:0;text-align:left;margin-left:380.8pt;margin-top:36pt;width:6in;height:49.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zgJgIAAE0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">
                <v:textbox style="mso-fit-shape-to-text:t">
                  <w:txbxContent>
                    <w:p w:rsidR="00D413AA" w:rsidRDefault="00D413AA" w:rsidP="00D413AA">
                      <w:pPr>
                        <w:pStyle w:val="APA"/>
                        <w:spacing w:line="240" w:lineRule="auto"/>
                        <w:ind w:firstLine="0"/>
                      </w:pPr>
                      <w:r>
                        <w:t>&gt; total</w:t>
                      </w:r>
                    </w:p>
                    <w:p w:rsidR="00D413AA" w:rsidRDefault="00D413AA" w:rsidP="00D413AA">
                      <w:pPr>
                        <w:pStyle w:val="APA"/>
                        <w:spacing w:line="240" w:lineRule="auto"/>
                        <w:ind w:firstLine="0"/>
                      </w:pPr>
                      <w:r>
                        <w:t>Total Tickets Sold: ##</w:t>
                      </w:r>
                    </w:p>
                    <w:p w:rsidR="00D413AA" w:rsidRDefault="00D413AA" w:rsidP="00D413AA">
                      <w:pPr>
                        <w:pStyle w:val="APA"/>
                        <w:spacing w:line="240" w:lineRule="auto"/>
                        <w:ind w:firstLine="0"/>
                      </w:pPr>
                      <w:r>
                        <w:t>Total Sales: $#</w:t>
                      </w:r>
                      <w:proofErr w:type="gramStart"/>
                      <w:r>
                        <w:t>#.#</w:t>
                      </w:r>
                      <w:proofErr w:type="gramEnd"/>
                      <w:r>
                        <w:t xml:space="preserve"># </w:t>
                      </w:r>
                    </w:p>
                  </w:txbxContent>
                </v:textbox>
                <w10:wrap type="topAndBottom" anchorx="margin"/>
              </v:shape>
            </w:pict>
          </mc:Fallback>
        </mc:AlternateContent>
      </w:r>
      <w:r w:rsidR="0079064B" w:rsidRPr="00CD7B86">
        <w:rPr>
          <w:b/>
        </w:rPr>
        <w:t>total</w:t>
      </w:r>
      <w:r w:rsidR="0079064B">
        <w:t xml:space="preserve"> – displays the total number of tickets sold and the total amount of money collected.</w:t>
      </w:r>
    </w:p>
    <w:p w:rsidR="00D413AA" w:rsidRDefault="00FE175B" w:rsidP="00FE175B">
      <w:pPr>
        <w:pStyle w:val="APA"/>
        <w:numPr>
          <w:ilvl w:val="0"/>
          <w:numId w:val="1"/>
        </w:numPr>
      </w:pPr>
      <w:r w:rsidRPr="00CD7B86">
        <w:rPr>
          <w:b/>
          <w:noProof/>
        </w:rPr>
        <mc:AlternateContent>
          <mc:Choice Requires="wps">
            <w:drawing>
              <wp:anchor distT="0" distB="0" distL="114300" distR="114300" simplePos="0" relativeHeight="251669504" behindDoc="0" locked="0" layoutInCell="1" allowOverlap="1" wp14:anchorId="1E0F80EF" wp14:editId="53D218E8">
                <wp:simplePos x="0" y="0"/>
                <wp:positionH relativeFrom="margin">
                  <wp:align>right</wp:align>
                </wp:positionH>
                <wp:positionV relativeFrom="paragraph">
                  <wp:posOffset>1489710</wp:posOffset>
                </wp:positionV>
                <wp:extent cx="5486400" cy="977900"/>
                <wp:effectExtent l="0" t="0" r="1905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77900"/>
                        </a:xfrm>
                        <a:prstGeom prst="rect">
                          <a:avLst/>
                        </a:prstGeom>
                        <a:solidFill>
                          <a:srgbClr val="FFFFFF"/>
                        </a:solidFill>
                        <a:ln w="9525">
                          <a:solidFill>
                            <a:srgbClr val="000000"/>
                          </a:solidFill>
                          <a:miter lim="800000"/>
                          <a:headEnd/>
                          <a:tailEnd/>
                        </a:ln>
                      </wps:spPr>
                      <wps:txbx>
                        <w:txbxContent>
                          <w:p w:rsidR="00FE175B" w:rsidRDefault="00FE175B" w:rsidP="00FE175B">
                            <w:pPr>
                              <w:pStyle w:val="APA"/>
                              <w:spacing w:line="240" w:lineRule="auto"/>
                              <w:ind w:firstLine="0"/>
                            </w:pPr>
                            <w:r>
                              <w:t>&gt; seats</w:t>
                            </w:r>
                          </w:p>
                          <w:p w:rsidR="00FE175B" w:rsidRDefault="00FE175B" w:rsidP="00FE175B">
                            <w:pPr>
                              <w:pStyle w:val="APA"/>
                              <w:spacing w:line="240" w:lineRule="auto"/>
                              <w:ind w:firstLine="0"/>
                            </w:pPr>
                            <w:r>
                              <w:t>Seats Available: ##</w:t>
                            </w:r>
                          </w:p>
                          <w:p w:rsidR="00FE175B" w:rsidRDefault="00FE175B" w:rsidP="00FE175B">
                            <w:pPr>
                              <w:pStyle w:val="APA"/>
                              <w:spacing w:line="240" w:lineRule="auto"/>
                              <w:ind w:firstLine="0"/>
                            </w:pPr>
                          </w:p>
                          <w:p w:rsidR="00FE175B" w:rsidRDefault="00FE175B" w:rsidP="00FE175B">
                            <w:pPr>
                              <w:pStyle w:val="APA"/>
                              <w:spacing w:line="240" w:lineRule="auto"/>
                              <w:ind w:firstLine="0"/>
                            </w:pPr>
                            <w:r>
                              <w:t>&gt; seats R1</w:t>
                            </w:r>
                          </w:p>
                          <w:p w:rsidR="00FE175B" w:rsidRDefault="00FE175B" w:rsidP="00FE175B">
                            <w:pPr>
                              <w:pStyle w:val="APA"/>
                              <w:spacing w:line="240" w:lineRule="auto"/>
                              <w:ind w:firstLine="0"/>
                            </w:pPr>
                            <w:r>
                              <w:t xml:space="preserve">Seats Available in R1: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0F80EF" id="_x0000_s1029" type="#_x0000_t202" style="position:absolute;left:0;text-align:left;margin-left:380.8pt;margin-top:117.3pt;width:6in;height:7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">
                <v:textbox style="mso-fit-shape-to-text:t">
                  <w:txbxContent>
                    <w:p w:rsidR="00FE175B" w:rsidRDefault="00FE175B" w:rsidP="00FE175B">
                      <w:pPr>
                        <w:pStyle w:val="APA"/>
                        <w:spacing w:line="240" w:lineRule="auto"/>
                        <w:ind w:firstLine="0"/>
                      </w:pPr>
                      <w:r>
                        <w:t>&gt; seats</w:t>
                      </w:r>
                    </w:p>
                    <w:p w:rsidR="00FE175B" w:rsidRDefault="00FE175B" w:rsidP="00FE175B">
                      <w:pPr>
                        <w:pStyle w:val="APA"/>
                        <w:spacing w:line="240" w:lineRule="auto"/>
                        <w:ind w:firstLine="0"/>
                      </w:pPr>
                      <w:r>
                        <w:t>Seats Available: ##</w:t>
                      </w:r>
                    </w:p>
                    <w:p w:rsidR="00FE175B" w:rsidRDefault="00FE175B" w:rsidP="00FE175B">
                      <w:pPr>
                        <w:pStyle w:val="APA"/>
                        <w:spacing w:line="240" w:lineRule="auto"/>
                        <w:ind w:firstLine="0"/>
                      </w:pPr>
                    </w:p>
                    <w:p w:rsidR="00FE175B" w:rsidRDefault="00FE175B" w:rsidP="00FE175B">
                      <w:pPr>
                        <w:pStyle w:val="APA"/>
                        <w:spacing w:line="240" w:lineRule="auto"/>
                        <w:ind w:firstLine="0"/>
                      </w:pPr>
                      <w:r>
                        <w:t>&gt; seats R1</w:t>
                      </w:r>
                    </w:p>
                    <w:p w:rsidR="00FE175B" w:rsidRDefault="00FE175B" w:rsidP="00FE175B">
                      <w:pPr>
                        <w:pStyle w:val="APA"/>
                        <w:spacing w:line="240" w:lineRule="auto"/>
                        <w:ind w:firstLine="0"/>
                      </w:pPr>
                      <w:r>
                        <w:t xml:space="preserve">Seats Available in R1: ##  </w:t>
                      </w:r>
                    </w:p>
                  </w:txbxContent>
                </v:textbox>
                <w10:wrap type="topAndBottom" anchorx="margin"/>
              </v:shape>
            </w:pict>
          </mc:Fallback>
        </mc:AlternateContent>
      </w:r>
      <w:r w:rsidR="0079064B" w:rsidRPr="00CD7B86">
        <w:rPr>
          <w:b/>
        </w:rPr>
        <w:t>seats</w:t>
      </w:r>
      <w:r w:rsidR="00B83A62" w:rsidRPr="00CD7B86">
        <w:rPr>
          <w:b/>
        </w:rPr>
        <w:t xml:space="preserve"> [row_number]</w:t>
      </w:r>
      <w:r w:rsidR="0079064B">
        <w:t xml:space="preserve"> – displays the total number seats available</w:t>
      </w:r>
      <w:r>
        <w:t xml:space="preserve"> in the specified row or total seats available in the theater if row_number is omitted.</w:t>
      </w:r>
    </w:p>
    <w:p w:rsidR="0079064B" w:rsidRDefault="007C6B57" w:rsidP="0079064B">
      <w:pPr>
        <w:pStyle w:val="APA"/>
        <w:numPr>
          <w:ilvl w:val="0"/>
          <w:numId w:val="1"/>
        </w:numPr>
      </w:pPr>
      <w:r w:rsidRPr="00CD7B86">
        <w:rPr>
          <w:b/>
          <w:noProof/>
        </w:rPr>
        <w:lastRenderedPageBreak/>
        <mc:AlternateContent>
          <mc:Choice Requires="wps">
            <w:drawing>
              <wp:anchor distT="45720" distB="45720" distL="114300" distR="114300" simplePos="0" relativeHeight="251664384" behindDoc="0" locked="0" layoutInCell="1" allowOverlap="0" wp14:anchorId="22D85050" wp14:editId="5F8DD3B8">
                <wp:simplePos x="0" y="0"/>
                <wp:positionH relativeFrom="margin">
                  <wp:align>right</wp:align>
                </wp:positionH>
                <wp:positionV relativeFrom="paragraph">
                  <wp:posOffset>753745</wp:posOffset>
                </wp:positionV>
                <wp:extent cx="5486400" cy="1404620"/>
                <wp:effectExtent l="0" t="0" r="19050" b="2159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D413AA" w:rsidRDefault="00D413AA" w:rsidP="00D413AA">
                            <w:pPr>
                              <w:pStyle w:val="APA"/>
                              <w:spacing w:line="240" w:lineRule="auto"/>
                              <w:ind w:firstLine="0"/>
                            </w:pPr>
                            <w:r>
                              <w:t xml:space="preserve">&gt; </w:t>
                            </w:r>
                            <w:proofErr w:type="spellStart"/>
                            <w:r>
                              <w:t>seatchart</w:t>
                            </w:r>
                            <w:proofErr w:type="spellEnd"/>
                          </w:p>
                          <w:tbl>
                            <w:tblPr>
                              <w:tblStyle w:val="TableGrid"/>
                              <w:tblW w:w="18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02"/>
                              <w:gridCol w:w="902"/>
                              <w:gridCol w:w="902"/>
                              <w:gridCol w:w="902"/>
                              <w:gridCol w:w="902"/>
                              <w:gridCol w:w="902"/>
                              <w:gridCol w:w="902"/>
                              <w:gridCol w:w="902"/>
                              <w:gridCol w:w="902"/>
                              <w:gridCol w:w="902"/>
                              <w:gridCol w:w="902"/>
                              <w:gridCol w:w="902"/>
                              <w:gridCol w:w="901"/>
                              <w:gridCol w:w="901"/>
                              <w:gridCol w:w="901"/>
                              <w:gridCol w:w="901"/>
                              <w:gridCol w:w="901"/>
                              <w:gridCol w:w="901"/>
                              <w:gridCol w:w="901"/>
                            </w:tblGrid>
                            <w:tr w:rsidR="00C13829" w:rsidTr="00C13829">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jc w:val="center"/>
                                  </w:pPr>
                                  <w:r>
                                    <w:t>1</w:t>
                                  </w:r>
                                </w:p>
                              </w:tc>
                              <w:tc>
                                <w:tcPr>
                                  <w:tcW w:w="902" w:type="dxa"/>
                                </w:tcPr>
                                <w:p w:rsidR="00C13829" w:rsidRDefault="00C13829" w:rsidP="00C13829">
                                  <w:pPr>
                                    <w:pStyle w:val="APA"/>
                                    <w:spacing w:line="240" w:lineRule="auto"/>
                                    <w:ind w:firstLine="0"/>
                                    <w:jc w:val="center"/>
                                  </w:pPr>
                                  <w:r>
                                    <w:t>2</w:t>
                                  </w:r>
                                </w:p>
                              </w:tc>
                              <w:tc>
                                <w:tcPr>
                                  <w:tcW w:w="902" w:type="dxa"/>
                                </w:tcPr>
                                <w:p w:rsidR="00C13829" w:rsidRDefault="00C13829" w:rsidP="00C13829">
                                  <w:pPr>
                                    <w:pStyle w:val="APA"/>
                                    <w:spacing w:line="240" w:lineRule="auto"/>
                                    <w:ind w:firstLine="0"/>
                                    <w:jc w:val="center"/>
                                  </w:pPr>
                                  <w:r>
                                    <w:t>3</w:t>
                                  </w:r>
                                </w:p>
                              </w:tc>
                              <w:tc>
                                <w:tcPr>
                                  <w:tcW w:w="902" w:type="dxa"/>
                                </w:tcPr>
                                <w:p w:rsidR="00C13829" w:rsidRDefault="00C13829" w:rsidP="00C13829">
                                  <w:pPr>
                                    <w:pStyle w:val="APA"/>
                                    <w:spacing w:line="240" w:lineRule="auto"/>
                                    <w:ind w:firstLine="0"/>
                                    <w:jc w:val="center"/>
                                  </w:pPr>
                                  <w:r>
                                    <w:t>4</w:t>
                                  </w:r>
                                </w:p>
                              </w:tc>
                              <w:tc>
                                <w:tcPr>
                                  <w:tcW w:w="902" w:type="dxa"/>
                                </w:tcPr>
                                <w:p w:rsidR="00C13829" w:rsidRDefault="00C13829" w:rsidP="00C13829">
                                  <w:pPr>
                                    <w:pStyle w:val="APA"/>
                                    <w:spacing w:line="240" w:lineRule="auto"/>
                                    <w:ind w:firstLine="0"/>
                                    <w:jc w:val="center"/>
                                  </w:pPr>
                                  <w:r>
                                    <w:t>5</w:t>
                                  </w:r>
                                </w:p>
                              </w:tc>
                              <w:tc>
                                <w:tcPr>
                                  <w:tcW w:w="902" w:type="dxa"/>
                                </w:tcPr>
                                <w:p w:rsidR="00C13829" w:rsidRDefault="00C13829" w:rsidP="00C13829">
                                  <w:pPr>
                                    <w:pStyle w:val="APA"/>
                                    <w:spacing w:line="240" w:lineRule="auto"/>
                                    <w:ind w:firstLine="0"/>
                                    <w:jc w:val="center"/>
                                  </w:pPr>
                                  <w:r>
                                    <w:t>6</w:t>
                                  </w:r>
                                </w:p>
                              </w:tc>
                              <w:tc>
                                <w:tcPr>
                                  <w:tcW w:w="902" w:type="dxa"/>
                                </w:tcPr>
                                <w:p w:rsidR="00C13829" w:rsidRDefault="00C13829" w:rsidP="00C13829">
                                  <w:pPr>
                                    <w:pStyle w:val="APA"/>
                                    <w:spacing w:line="240" w:lineRule="auto"/>
                                    <w:ind w:firstLine="0"/>
                                    <w:jc w:val="center"/>
                                  </w:pPr>
                                  <w:r>
                                    <w:t>7</w:t>
                                  </w:r>
                                </w:p>
                              </w:tc>
                              <w:tc>
                                <w:tcPr>
                                  <w:tcW w:w="902" w:type="dxa"/>
                                </w:tcPr>
                                <w:p w:rsidR="00C13829" w:rsidRDefault="00C13829" w:rsidP="00C13829">
                                  <w:pPr>
                                    <w:pStyle w:val="APA"/>
                                    <w:spacing w:line="240" w:lineRule="auto"/>
                                    <w:ind w:firstLine="0"/>
                                    <w:jc w:val="center"/>
                                  </w:pPr>
                                  <w:r>
                                    <w:t>8</w:t>
                                  </w:r>
                                </w:p>
                              </w:tc>
                              <w:tc>
                                <w:tcPr>
                                  <w:tcW w:w="902" w:type="dxa"/>
                                </w:tcPr>
                                <w:p w:rsidR="00C13829" w:rsidRDefault="00C13829" w:rsidP="00C13829">
                                  <w:pPr>
                                    <w:pStyle w:val="APA"/>
                                    <w:spacing w:line="240" w:lineRule="auto"/>
                                    <w:ind w:firstLine="0"/>
                                    <w:jc w:val="center"/>
                                  </w:pPr>
                                  <w:r>
                                    <w:t>9</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2</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3</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R4</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R5</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6</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7</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8</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9</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10</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bl>
                          <w:p w:rsidR="00D413AA" w:rsidRDefault="00D413AA" w:rsidP="00D413AA">
                            <w:pPr>
                              <w:pStyle w:val="APA"/>
                              <w:spacing w:line="240" w:lineRule="auto"/>
                              <w:ind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85050" id="Text Box 3" o:spid="_x0000_s1030" type="#_x0000_t202" style="position:absolute;left:0;text-align:left;margin-left:380.8pt;margin-top:59.35pt;width:6in;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BZ1JwIAAEw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" o:allowoverlap="f">
                <v:textbox style="mso-fit-shape-to-text:t">
                  <w:txbxContent>
                    <w:p w:rsidR="00D413AA" w:rsidRDefault="00D413AA" w:rsidP="00D413AA">
                      <w:pPr>
                        <w:pStyle w:val="APA"/>
                        <w:spacing w:line="240" w:lineRule="auto"/>
                        <w:ind w:firstLine="0"/>
                      </w:pPr>
                      <w:r>
                        <w:t xml:space="preserve">&gt; </w:t>
                      </w:r>
                      <w:proofErr w:type="spellStart"/>
                      <w:r>
                        <w:t>seatchart</w:t>
                      </w:r>
                      <w:proofErr w:type="spellEnd"/>
                    </w:p>
                    <w:tbl>
                      <w:tblPr>
                        <w:tblStyle w:val="TableGrid"/>
                        <w:tblW w:w="18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02"/>
                        <w:gridCol w:w="902"/>
                        <w:gridCol w:w="902"/>
                        <w:gridCol w:w="902"/>
                        <w:gridCol w:w="902"/>
                        <w:gridCol w:w="902"/>
                        <w:gridCol w:w="902"/>
                        <w:gridCol w:w="902"/>
                        <w:gridCol w:w="902"/>
                        <w:gridCol w:w="902"/>
                        <w:gridCol w:w="902"/>
                        <w:gridCol w:w="902"/>
                        <w:gridCol w:w="901"/>
                        <w:gridCol w:w="901"/>
                        <w:gridCol w:w="901"/>
                        <w:gridCol w:w="901"/>
                        <w:gridCol w:w="901"/>
                        <w:gridCol w:w="901"/>
                        <w:gridCol w:w="901"/>
                      </w:tblGrid>
                      <w:tr w:rsidR="00C13829" w:rsidTr="00C13829">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jc w:val="center"/>
                            </w:pPr>
                            <w:r>
                              <w:t>1</w:t>
                            </w:r>
                          </w:p>
                        </w:tc>
                        <w:tc>
                          <w:tcPr>
                            <w:tcW w:w="902" w:type="dxa"/>
                          </w:tcPr>
                          <w:p w:rsidR="00C13829" w:rsidRDefault="00C13829" w:rsidP="00C13829">
                            <w:pPr>
                              <w:pStyle w:val="APA"/>
                              <w:spacing w:line="240" w:lineRule="auto"/>
                              <w:ind w:firstLine="0"/>
                              <w:jc w:val="center"/>
                            </w:pPr>
                            <w:r>
                              <w:t>2</w:t>
                            </w:r>
                          </w:p>
                        </w:tc>
                        <w:tc>
                          <w:tcPr>
                            <w:tcW w:w="902" w:type="dxa"/>
                          </w:tcPr>
                          <w:p w:rsidR="00C13829" w:rsidRDefault="00C13829" w:rsidP="00C13829">
                            <w:pPr>
                              <w:pStyle w:val="APA"/>
                              <w:spacing w:line="240" w:lineRule="auto"/>
                              <w:ind w:firstLine="0"/>
                              <w:jc w:val="center"/>
                            </w:pPr>
                            <w:r>
                              <w:t>3</w:t>
                            </w:r>
                          </w:p>
                        </w:tc>
                        <w:tc>
                          <w:tcPr>
                            <w:tcW w:w="902" w:type="dxa"/>
                          </w:tcPr>
                          <w:p w:rsidR="00C13829" w:rsidRDefault="00C13829" w:rsidP="00C13829">
                            <w:pPr>
                              <w:pStyle w:val="APA"/>
                              <w:spacing w:line="240" w:lineRule="auto"/>
                              <w:ind w:firstLine="0"/>
                              <w:jc w:val="center"/>
                            </w:pPr>
                            <w:r>
                              <w:t>4</w:t>
                            </w:r>
                          </w:p>
                        </w:tc>
                        <w:tc>
                          <w:tcPr>
                            <w:tcW w:w="902" w:type="dxa"/>
                          </w:tcPr>
                          <w:p w:rsidR="00C13829" w:rsidRDefault="00C13829" w:rsidP="00C13829">
                            <w:pPr>
                              <w:pStyle w:val="APA"/>
                              <w:spacing w:line="240" w:lineRule="auto"/>
                              <w:ind w:firstLine="0"/>
                              <w:jc w:val="center"/>
                            </w:pPr>
                            <w:r>
                              <w:t>5</w:t>
                            </w:r>
                          </w:p>
                        </w:tc>
                        <w:tc>
                          <w:tcPr>
                            <w:tcW w:w="902" w:type="dxa"/>
                          </w:tcPr>
                          <w:p w:rsidR="00C13829" w:rsidRDefault="00C13829" w:rsidP="00C13829">
                            <w:pPr>
                              <w:pStyle w:val="APA"/>
                              <w:spacing w:line="240" w:lineRule="auto"/>
                              <w:ind w:firstLine="0"/>
                              <w:jc w:val="center"/>
                            </w:pPr>
                            <w:r>
                              <w:t>6</w:t>
                            </w:r>
                          </w:p>
                        </w:tc>
                        <w:tc>
                          <w:tcPr>
                            <w:tcW w:w="902" w:type="dxa"/>
                          </w:tcPr>
                          <w:p w:rsidR="00C13829" w:rsidRDefault="00C13829" w:rsidP="00C13829">
                            <w:pPr>
                              <w:pStyle w:val="APA"/>
                              <w:spacing w:line="240" w:lineRule="auto"/>
                              <w:ind w:firstLine="0"/>
                              <w:jc w:val="center"/>
                            </w:pPr>
                            <w:r>
                              <w:t>7</w:t>
                            </w:r>
                          </w:p>
                        </w:tc>
                        <w:tc>
                          <w:tcPr>
                            <w:tcW w:w="902" w:type="dxa"/>
                          </w:tcPr>
                          <w:p w:rsidR="00C13829" w:rsidRDefault="00C13829" w:rsidP="00C13829">
                            <w:pPr>
                              <w:pStyle w:val="APA"/>
                              <w:spacing w:line="240" w:lineRule="auto"/>
                              <w:ind w:firstLine="0"/>
                              <w:jc w:val="center"/>
                            </w:pPr>
                            <w:r>
                              <w:t>8</w:t>
                            </w:r>
                          </w:p>
                        </w:tc>
                        <w:tc>
                          <w:tcPr>
                            <w:tcW w:w="902" w:type="dxa"/>
                          </w:tcPr>
                          <w:p w:rsidR="00C13829" w:rsidRDefault="00C13829" w:rsidP="00C13829">
                            <w:pPr>
                              <w:pStyle w:val="APA"/>
                              <w:spacing w:line="240" w:lineRule="auto"/>
                              <w:ind w:firstLine="0"/>
                              <w:jc w:val="center"/>
                            </w:pPr>
                            <w:r>
                              <w:t>9</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2</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3</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R4</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R5</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6</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7</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8</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9</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r w:rsidR="00C13829" w:rsidTr="00C13829">
                        <w:tc>
                          <w:tcPr>
                            <w:tcW w:w="902" w:type="dxa"/>
                          </w:tcPr>
                          <w:p w:rsidR="00C13829" w:rsidRDefault="00C13829" w:rsidP="00C13829">
                            <w:pPr>
                              <w:pStyle w:val="APA"/>
                              <w:spacing w:line="240" w:lineRule="auto"/>
                              <w:ind w:firstLine="0"/>
                            </w:pPr>
                            <w:r>
                              <w:t>R 10</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jc w:val="center"/>
                            </w:pPr>
                            <w:r>
                              <w:t>#</w:t>
                            </w: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2"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c>
                          <w:tcPr>
                            <w:tcW w:w="901" w:type="dxa"/>
                          </w:tcPr>
                          <w:p w:rsidR="00C13829" w:rsidRDefault="00C13829" w:rsidP="00C13829">
                            <w:pPr>
                              <w:pStyle w:val="APA"/>
                              <w:spacing w:line="240" w:lineRule="auto"/>
                              <w:ind w:firstLine="0"/>
                            </w:pPr>
                          </w:p>
                        </w:tc>
                      </w:tr>
                    </w:tbl>
                    <w:p w:rsidR="00D413AA" w:rsidRDefault="00D413AA" w:rsidP="00D413AA">
                      <w:pPr>
                        <w:pStyle w:val="APA"/>
                        <w:spacing w:line="240" w:lineRule="auto"/>
                        <w:ind w:firstLine="0"/>
                      </w:pPr>
                    </w:p>
                  </w:txbxContent>
                </v:textbox>
                <w10:wrap type="topAndBottom" anchorx="margin"/>
              </v:shape>
            </w:pict>
          </mc:Fallback>
        </mc:AlternateContent>
      </w:r>
      <w:proofErr w:type="spellStart"/>
      <w:r w:rsidR="0079064B" w:rsidRPr="00CD7B86">
        <w:rPr>
          <w:b/>
        </w:rPr>
        <w:t>seatchart</w:t>
      </w:r>
      <w:proofErr w:type="spellEnd"/>
      <w:r w:rsidR="0079064B">
        <w:t xml:space="preserve"> – displays available seats in a matrix with a “*” character representing an occupied seat and a “#” character representing an open seat.</w:t>
      </w:r>
    </w:p>
    <w:p w:rsidR="00D413AA" w:rsidRDefault="00B83A62" w:rsidP="00595B33">
      <w:pPr>
        <w:pStyle w:val="APA"/>
        <w:keepNext/>
        <w:keepLines/>
        <w:numPr>
          <w:ilvl w:val="0"/>
          <w:numId w:val="1"/>
        </w:numPr>
      </w:pPr>
      <w:r w:rsidRPr="00CD7B86">
        <w:rPr>
          <w:b/>
        </w:rPr>
        <w:lastRenderedPageBreak/>
        <w:t>sale [row_number] [seat_number]</w:t>
      </w:r>
      <w:r w:rsidR="002274D0">
        <w:rPr>
          <w:b/>
        </w:rPr>
        <w:t>, …</w:t>
      </w:r>
      <w:r w:rsidR="00C13829">
        <w:t xml:space="preserve"> – Allocates seat</w:t>
      </w:r>
      <w:r w:rsidR="002274D0">
        <w:t>(s)</w:t>
      </w:r>
      <w:r w:rsidR="00C13829">
        <w:t xml:space="preserve"> as occup</w:t>
      </w:r>
      <w:r w:rsidR="002274D0">
        <w:t xml:space="preserve">ied and returns the total price. Users can purchase multiple seats by entering a comma delimited list of row_number and seat_number. </w:t>
      </w:r>
      <w:r w:rsidR="00C13829">
        <w:t xml:space="preserve">The user must confirm the price with a y in order to complete the sale. Upon confirmation, the sale will be recorded in the program. If </w:t>
      </w:r>
      <w:r w:rsidR="002274D0">
        <w:t xml:space="preserve">and of </w:t>
      </w:r>
      <w:r w:rsidR="00595B33">
        <w:t>the specified</w:t>
      </w:r>
      <w:r w:rsidR="00C13829">
        <w:t xml:space="preserve"> </w:t>
      </w:r>
      <w:r w:rsidR="002274D0">
        <w:t>seats are</w:t>
      </w:r>
      <w:r w:rsidR="00C13829">
        <w:t xml:space="preserve"> already </w:t>
      </w:r>
      <w:r w:rsidR="002274D0">
        <w:t>sold</w:t>
      </w:r>
      <w:r w:rsidR="00C13829">
        <w:t>, a message of “Seat not available” is shown.</w:t>
      </w:r>
    </w:p>
    <w:p w:rsidR="00C13829" w:rsidRDefault="00595B33" w:rsidP="00595B33">
      <w:pPr>
        <w:pStyle w:val="APA"/>
        <w:keepNext/>
        <w:keepLines/>
      </w:pPr>
      <w:r>
        <w:rPr>
          <w:noProof/>
        </w:rPr>
        <mc:AlternateContent>
          <mc:Choice Requires="wps">
            <w:drawing>
              <wp:anchor distT="45720" distB="45720" distL="114300" distR="114300" simplePos="0" relativeHeight="251666432" behindDoc="0" locked="0" layoutInCell="1" allowOverlap="1" wp14:anchorId="62F52EA8" wp14:editId="730BDCDD">
                <wp:simplePos x="0" y="0"/>
                <wp:positionH relativeFrom="margin">
                  <wp:align>right</wp:align>
                </wp:positionH>
                <wp:positionV relativeFrom="paragraph">
                  <wp:posOffset>203</wp:posOffset>
                </wp:positionV>
                <wp:extent cx="5486400" cy="1404620"/>
                <wp:effectExtent l="0" t="0" r="19050" b="1016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C13829" w:rsidRDefault="00C13829" w:rsidP="00C13829">
                            <w:pPr>
                              <w:pStyle w:val="APA"/>
                              <w:spacing w:line="240" w:lineRule="auto"/>
                              <w:ind w:firstLine="0"/>
                            </w:pPr>
                            <w:r>
                              <w:t>&gt; sale R1 5</w:t>
                            </w:r>
                          </w:p>
                          <w:p w:rsidR="00C13829" w:rsidRDefault="00C13829" w:rsidP="00C13829">
                            <w:pPr>
                              <w:pStyle w:val="APA"/>
                              <w:spacing w:line="240" w:lineRule="auto"/>
                              <w:ind w:firstLine="0"/>
                            </w:pPr>
                            <w:r>
                              <w:t>Total: $#</w:t>
                            </w:r>
                            <w:proofErr w:type="gramStart"/>
                            <w:r>
                              <w:t>#.#</w:t>
                            </w:r>
                            <w:proofErr w:type="gramEnd"/>
                            <w:r>
                              <w:t>#</w:t>
                            </w:r>
                          </w:p>
                          <w:p w:rsidR="00C13829" w:rsidRDefault="00C13829" w:rsidP="00C13829">
                            <w:pPr>
                              <w:pStyle w:val="APA"/>
                              <w:spacing w:line="240" w:lineRule="auto"/>
                              <w:ind w:firstLine="0"/>
                            </w:pPr>
                            <w:r>
                              <w:t>confirm purchase (y/n)</w:t>
                            </w:r>
                          </w:p>
                          <w:p w:rsidR="002274D0" w:rsidRDefault="002274D0" w:rsidP="00C13829">
                            <w:pPr>
                              <w:pStyle w:val="APA"/>
                              <w:spacing w:line="240" w:lineRule="auto"/>
                              <w:ind w:firstLine="0"/>
                            </w:pPr>
                          </w:p>
                          <w:p w:rsidR="002274D0" w:rsidRDefault="002274D0" w:rsidP="00C13829">
                            <w:pPr>
                              <w:pStyle w:val="APA"/>
                              <w:spacing w:line="240" w:lineRule="auto"/>
                              <w:ind w:firstLine="0"/>
                            </w:pPr>
                            <w:r>
                              <w:t>&gt; sale R1 1, R1 2</w:t>
                            </w:r>
                          </w:p>
                          <w:p w:rsidR="002274D0" w:rsidRDefault="002274D0" w:rsidP="00C13829">
                            <w:pPr>
                              <w:pStyle w:val="APA"/>
                              <w:spacing w:line="240" w:lineRule="auto"/>
                              <w:ind w:firstLine="0"/>
                            </w:pPr>
                            <w:r>
                              <w:t>Total for 2 seats: $#</w:t>
                            </w:r>
                            <w:proofErr w:type="gramStart"/>
                            <w:r>
                              <w:t>#.#</w:t>
                            </w:r>
                            <w:proofErr w:type="gramEnd"/>
                            <w:r>
                              <w:t>#</w:t>
                            </w:r>
                          </w:p>
                          <w:p w:rsidR="002274D0" w:rsidRDefault="002274D0" w:rsidP="00C13829">
                            <w:pPr>
                              <w:pStyle w:val="APA"/>
                              <w:spacing w:line="240" w:lineRule="auto"/>
                              <w:ind w:firstLine="0"/>
                            </w:pPr>
                            <w:r>
                              <w:t>confirm purchase (y/n)</w:t>
                            </w:r>
                          </w:p>
                          <w:p w:rsidR="00595B33" w:rsidRDefault="00595B33" w:rsidP="00C13829">
                            <w:pPr>
                              <w:pStyle w:val="APA"/>
                              <w:spacing w:line="240" w:lineRule="auto"/>
                              <w:ind w:firstLine="0"/>
                            </w:pPr>
                          </w:p>
                          <w:p w:rsidR="00595B33" w:rsidRDefault="00595B33" w:rsidP="00595B33">
                            <w:pPr>
                              <w:pStyle w:val="APA"/>
                              <w:spacing w:line="240" w:lineRule="auto"/>
                              <w:ind w:firstLine="0"/>
                            </w:pPr>
                            <w:r>
                              <w:t>&gt; sale R2 6</w:t>
                            </w:r>
                          </w:p>
                          <w:p w:rsidR="002274D0" w:rsidRDefault="00595B33" w:rsidP="00595B33">
                            <w:pPr>
                              <w:pStyle w:val="APA"/>
                              <w:spacing w:line="240" w:lineRule="auto"/>
                              <w:ind w:firstLine="0"/>
                            </w:pPr>
                            <w:r>
                              <w:t>Seat not available</w:t>
                            </w:r>
                          </w:p>
                          <w:p w:rsidR="002274D0" w:rsidRDefault="002274D0" w:rsidP="00595B33">
                            <w:pPr>
                              <w:pStyle w:val="APA"/>
                              <w:spacing w:line="240" w:lineRule="auto"/>
                              <w:ind w:firstLine="0"/>
                            </w:pPr>
                          </w:p>
                          <w:p w:rsidR="002274D0" w:rsidRDefault="002274D0" w:rsidP="002274D0">
                            <w:pPr>
                              <w:pStyle w:val="APA"/>
                              <w:spacing w:line="240" w:lineRule="auto"/>
                              <w:ind w:firstLine="0"/>
                            </w:pPr>
                            <w:r>
                              <w:t>&gt; sale R2 6, R2 5</w:t>
                            </w:r>
                          </w:p>
                          <w:p w:rsidR="002274D0" w:rsidRDefault="002274D0" w:rsidP="00595B33">
                            <w:pPr>
                              <w:pStyle w:val="APA"/>
                              <w:spacing w:line="240" w:lineRule="auto"/>
                              <w:ind w:firstLine="0"/>
                            </w:pPr>
                            <w:r>
                              <w:t>At least one of the seats is not available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52EA8" id="Text Box 4" o:spid="_x0000_s1031" type="#_x0000_t202" style="position:absolute;left:0;text-align:left;margin-left:380.8pt;margin-top:0;width:6in;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">
                <v:textbox style="mso-fit-shape-to-text:t">
                  <w:txbxContent>
                    <w:p w:rsidR="00C13829" w:rsidRDefault="00C13829" w:rsidP="00C13829">
                      <w:pPr>
                        <w:pStyle w:val="APA"/>
                        <w:spacing w:line="240" w:lineRule="auto"/>
                        <w:ind w:firstLine="0"/>
                      </w:pPr>
                      <w:r>
                        <w:t>&gt; sale R1 5</w:t>
                      </w:r>
                    </w:p>
                    <w:p w:rsidR="00C13829" w:rsidRDefault="00C13829" w:rsidP="00C13829">
                      <w:pPr>
                        <w:pStyle w:val="APA"/>
                        <w:spacing w:line="240" w:lineRule="auto"/>
                        <w:ind w:firstLine="0"/>
                      </w:pPr>
                      <w:r>
                        <w:t>Total: $#</w:t>
                      </w:r>
                      <w:proofErr w:type="gramStart"/>
                      <w:r>
                        <w:t>#.#</w:t>
                      </w:r>
                      <w:proofErr w:type="gramEnd"/>
                      <w:r>
                        <w:t>#</w:t>
                      </w:r>
                    </w:p>
                    <w:p w:rsidR="00C13829" w:rsidRDefault="00C13829" w:rsidP="00C13829">
                      <w:pPr>
                        <w:pStyle w:val="APA"/>
                        <w:spacing w:line="240" w:lineRule="auto"/>
                        <w:ind w:firstLine="0"/>
                      </w:pPr>
                      <w:r>
                        <w:t>confirm purchase (y/n)</w:t>
                      </w:r>
                    </w:p>
                    <w:p w:rsidR="002274D0" w:rsidRDefault="002274D0" w:rsidP="00C13829">
                      <w:pPr>
                        <w:pStyle w:val="APA"/>
                        <w:spacing w:line="240" w:lineRule="auto"/>
                        <w:ind w:firstLine="0"/>
                      </w:pPr>
                    </w:p>
                    <w:p w:rsidR="002274D0" w:rsidRDefault="002274D0" w:rsidP="00C13829">
                      <w:pPr>
                        <w:pStyle w:val="APA"/>
                        <w:spacing w:line="240" w:lineRule="auto"/>
                        <w:ind w:firstLine="0"/>
                      </w:pPr>
                      <w:r>
                        <w:t>&gt; sale R1 1, R1 2</w:t>
                      </w:r>
                    </w:p>
                    <w:p w:rsidR="002274D0" w:rsidRDefault="002274D0" w:rsidP="00C13829">
                      <w:pPr>
                        <w:pStyle w:val="APA"/>
                        <w:spacing w:line="240" w:lineRule="auto"/>
                        <w:ind w:firstLine="0"/>
                      </w:pPr>
                      <w:r>
                        <w:t>Total for 2 seats: $#</w:t>
                      </w:r>
                      <w:proofErr w:type="gramStart"/>
                      <w:r>
                        <w:t>#.#</w:t>
                      </w:r>
                      <w:proofErr w:type="gramEnd"/>
                      <w:r>
                        <w:t>#</w:t>
                      </w:r>
                    </w:p>
                    <w:p w:rsidR="002274D0" w:rsidRDefault="002274D0" w:rsidP="00C13829">
                      <w:pPr>
                        <w:pStyle w:val="APA"/>
                        <w:spacing w:line="240" w:lineRule="auto"/>
                        <w:ind w:firstLine="0"/>
                      </w:pPr>
                      <w:r>
                        <w:t>confirm purchase (y/n)</w:t>
                      </w:r>
                    </w:p>
                    <w:p w:rsidR="00595B33" w:rsidRDefault="00595B33" w:rsidP="00C13829">
                      <w:pPr>
                        <w:pStyle w:val="APA"/>
                        <w:spacing w:line="240" w:lineRule="auto"/>
                        <w:ind w:firstLine="0"/>
                      </w:pPr>
                    </w:p>
                    <w:p w:rsidR="00595B33" w:rsidRDefault="00595B33" w:rsidP="00595B33">
                      <w:pPr>
                        <w:pStyle w:val="APA"/>
                        <w:spacing w:line="240" w:lineRule="auto"/>
                        <w:ind w:firstLine="0"/>
                      </w:pPr>
                      <w:r>
                        <w:t>&gt; sale R2 6</w:t>
                      </w:r>
                    </w:p>
                    <w:p w:rsidR="002274D0" w:rsidRDefault="00595B33" w:rsidP="00595B33">
                      <w:pPr>
                        <w:pStyle w:val="APA"/>
                        <w:spacing w:line="240" w:lineRule="auto"/>
                        <w:ind w:firstLine="0"/>
                      </w:pPr>
                      <w:r>
                        <w:t>Seat not available</w:t>
                      </w:r>
                    </w:p>
                    <w:p w:rsidR="002274D0" w:rsidRDefault="002274D0" w:rsidP="00595B33">
                      <w:pPr>
                        <w:pStyle w:val="APA"/>
                        <w:spacing w:line="240" w:lineRule="auto"/>
                        <w:ind w:firstLine="0"/>
                      </w:pPr>
                    </w:p>
                    <w:p w:rsidR="002274D0" w:rsidRDefault="002274D0" w:rsidP="002274D0">
                      <w:pPr>
                        <w:pStyle w:val="APA"/>
                        <w:spacing w:line="240" w:lineRule="auto"/>
                        <w:ind w:firstLine="0"/>
                      </w:pPr>
                      <w:r>
                        <w:t>&gt; sale R2 6, R2 5</w:t>
                      </w:r>
                    </w:p>
                    <w:p w:rsidR="002274D0" w:rsidRDefault="002274D0" w:rsidP="00595B33">
                      <w:pPr>
                        <w:pStyle w:val="APA"/>
                        <w:spacing w:line="240" w:lineRule="auto"/>
                        <w:ind w:firstLine="0"/>
                      </w:pPr>
                      <w:r>
                        <w:t>At least one of the seats is not available</w:t>
                      </w:r>
                    </w:p>
                  </w:txbxContent>
                </v:textbox>
                <w10:wrap type="topAndBottom" anchorx="margin"/>
              </v:shape>
            </w:pict>
          </mc:Fallback>
        </mc:AlternateContent>
      </w:r>
    </w:p>
    <w:p w:rsidR="00222482" w:rsidRDefault="00222482" w:rsidP="00222482">
      <w:pPr>
        <w:pStyle w:val="APA"/>
        <w:keepNext/>
        <w:keepLines/>
        <w:ind w:firstLine="0"/>
        <w:jc w:val="center"/>
      </w:pPr>
      <w:r>
        <w:t>Conclu</w:t>
      </w:r>
      <w:bookmarkStart w:id="8" w:name="_GoBack"/>
      <w:bookmarkEnd w:id="8"/>
      <w:r>
        <w:t>sion</w:t>
      </w:r>
    </w:p>
    <w:p w:rsidR="00222482" w:rsidRPr="00453810" w:rsidRDefault="00222482" w:rsidP="00222482">
      <w:pPr>
        <w:pStyle w:val="APA"/>
        <w:keepNext/>
        <w:keepLines/>
        <w:ind w:firstLine="360"/>
      </w:pPr>
      <w:r>
        <w:t>When it comes to the overall success of the program there needs to be an overview of the steps need to ensure that the program runs without issue. We need to be able to have the user choose a seat number alongside a row, while simultaneously show which seats have been taken, and if the user is inputting proper inputs. Overall this will showcase the team’s ability to work together to help create a program functional enough to showcase the tickets.</w:t>
      </w:r>
    </w:p>
    <w:sectPr w:rsidR="00222482" w:rsidRPr="00453810" w:rsidSect="004538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AD7" w:rsidRDefault="00DC2AD7">
      <w:r>
        <w:separator/>
      </w:r>
    </w:p>
  </w:endnote>
  <w:endnote w:type="continuationSeparator" w:id="0">
    <w:p w:rsidR="00DC2AD7" w:rsidRDefault="00DC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AD7" w:rsidRDefault="00DC2AD7">
      <w:r>
        <w:separator/>
      </w:r>
    </w:p>
  </w:footnote>
  <w:footnote w:type="continuationSeparator" w:id="0">
    <w:p w:rsidR="00DC2AD7" w:rsidRDefault="00DC2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83A62" w:rsidTr="00453810">
      <w:tc>
        <w:tcPr>
          <w:tcW w:w="4500" w:type="pct"/>
          <w:shd w:val="clear" w:color="auto" w:fill="auto"/>
        </w:tcPr>
        <w:p w:rsidR="00B83A62" w:rsidRPr="00453810" w:rsidRDefault="00B83A62" w:rsidP="00453810">
          <w:pPr>
            <w:pStyle w:val="Header"/>
          </w:pPr>
          <w:bookmarkStart w:id="5" w:name="bkRunningHead"/>
          <w:bookmarkEnd w:id="5"/>
        </w:p>
      </w:tc>
      <w:tc>
        <w:tcPr>
          <w:tcW w:w="2500" w:type="pct"/>
          <w:shd w:val="clear" w:color="auto" w:fill="auto"/>
        </w:tcPr>
        <w:p w:rsidR="00B83A62" w:rsidRDefault="00B83A62" w:rsidP="00453810">
          <w:pPr>
            <w:pStyle w:val="Header"/>
            <w:jc w:val="right"/>
          </w:pPr>
          <w:r>
            <w:t xml:space="preserve"> </w:t>
          </w:r>
          <w:r>
            <w:fldChar w:fldCharType="begin"/>
          </w:r>
          <w:r>
            <w:instrText xml:space="preserve"> PAGE  \* MERGEFORMAT </w:instrText>
          </w:r>
          <w:r>
            <w:fldChar w:fldCharType="separate"/>
          </w:r>
          <w:r w:rsidR="00222482">
            <w:rPr>
              <w:noProof/>
            </w:rPr>
            <w:t>4</w:t>
          </w:r>
          <w:r>
            <w:fldChar w:fldCharType="end"/>
          </w:r>
        </w:p>
        <w:p w:rsidR="00B83A62" w:rsidRDefault="00B83A62" w:rsidP="00453810">
          <w:pPr>
            <w:pStyle w:val="Header"/>
          </w:pPr>
        </w:p>
      </w:tc>
    </w:tr>
  </w:tbl>
  <w:p w:rsidR="00B83A62" w:rsidRPr="00453810" w:rsidRDefault="00B83A62" w:rsidP="0045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83A62" w:rsidTr="00453810">
      <w:tc>
        <w:tcPr>
          <w:tcW w:w="4500" w:type="pct"/>
          <w:shd w:val="clear" w:color="auto" w:fill="auto"/>
        </w:tcPr>
        <w:p w:rsidR="00B83A62" w:rsidRPr="00453810" w:rsidRDefault="00B83A62" w:rsidP="00453810">
          <w:pPr>
            <w:pStyle w:val="Header"/>
          </w:pPr>
          <w:bookmarkStart w:id="6" w:name="bkTitleRunningHead"/>
          <w:bookmarkEnd w:id="6"/>
        </w:p>
      </w:tc>
      <w:tc>
        <w:tcPr>
          <w:tcW w:w="2500" w:type="pct"/>
          <w:shd w:val="clear" w:color="auto" w:fill="auto"/>
        </w:tcPr>
        <w:p w:rsidR="00B83A62" w:rsidRDefault="00B83A62" w:rsidP="00453810">
          <w:pPr>
            <w:pStyle w:val="Header"/>
            <w:jc w:val="right"/>
          </w:pPr>
          <w:r>
            <w:t xml:space="preserve"> </w:t>
          </w:r>
          <w:r>
            <w:fldChar w:fldCharType="begin"/>
          </w:r>
          <w:r>
            <w:instrText xml:space="preserve"> PAGE  \* MERGEFORMAT </w:instrText>
          </w:r>
          <w:r>
            <w:fldChar w:fldCharType="separate"/>
          </w:r>
          <w:r w:rsidR="00222482">
            <w:rPr>
              <w:noProof/>
            </w:rPr>
            <w:t>1</w:t>
          </w:r>
          <w:r>
            <w:fldChar w:fldCharType="end"/>
          </w:r>
        </w:p>
        <w:p w:rsidR="00B83A62" w:rsidRDefault="00B83A62" w:rsidP="00453810">
          <w:pPr>
            <w:pStyle w:val="Header"/>
          </w:pPr>
        </w:p>
      </w:tc>
    </w:tr>
  </w:tbl>
  <w:p w:rsidR="00B83A62" w:rsidRPr="00453810" w:rsidRDefault="00B83A62" w:rsidP="0045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8D8"/>
    <w:multiLevelType w:val="hybridMultilevel"/>
    <w:tmpl w:val="F8BA882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7059"/>
    <w:multiLevelType w:val="hybridMultilevel"/>
    <w:tmpl w:val="892A720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4189C"/>
    <w:multiLevelType w:val="hybridMultilevel"/>
    <w:tmpl w:val="670E17D0"/>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BEE"/>
    <w:multiLevelType w:val="hybridMultilevel"/>
    <w:tmpl w:val="6BECB0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6104F"/>
    <w:multiLevelType w:val="hybridMultilevel"/>
    <w:tmpl w:val="BA58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Dale Alleshouse, Joseph Borgert, Ryan Cridelich, Jose Lozada, and Joshua Patton"/>
    <w:docVar w:name="IncludeRunningHead" w:val="0"/>
    <w:docVar w:name="OpenYesNo" w:val="0"/>
  </w:docVars>
  <w:rsids>
    <w:rsidRoot w:val="00453810"/>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22482"/>
    <w:rsid w:val="002274D0"/>
    <w:rsid w:val="00236796"/>
    <w:rsid w:val="0025583E"/>
    <w:rsid w:val="0026387F"/>
    <w:rsid w:val="002673F9"/>
    <w:rsid w:val="00267A22"/>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6CB"/>
    <w:rsid w:val="00405146"/>
    <w:rsid w:val="004220D7"/>
    <w:rsid w:val="004273E9"/>
    <w:rsid w:val="00431BDA"/>
    <w:rsid w:val="00450E5D"/>
    <w:rsid w:val="00453810"/>
    <w:rsid w:val="00465723"/>
    <w:rsid w:val="00480108"/>
    <w:rsid w:val="00491E7F"/>
    <w:rsid w:val="004933B7"/>
    <w:rsid w:val="004B0EC7"/>
    <w:rsid w:val="004D446B"/>
    <w:rsid w:val="004E2745"/>
    <w:rsid w:val="004E28D6"/>
    <w:rsid w:val="004F28EE"/>
    <w:rsid w:val="004F7B75"/>
    <w:rsid w:val="004F7D50"/>
    <w:rsid w:val="0052068C"/>
    <w:rsid w:val="00527090"/>
    <w:rsid w:val="005450B8"/>
    <w:rsid w:val="00552D67"/>
    <w:rsid w:val="005650EB"/>
    <w:rsid w:val="0056597F"/>
    <w:rsid w:val="00571769"/>
    <w:rsid w:val="00595228"/>
    <w:rsid w:val="00595B33"/>
    <w:rsid w:val="00596D98"/>
    <w:rsid w:val="005B60A0"/>
    <w:rsid w:val="005C4B45"/>
    <w:rsid w:val="005C53D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50C2"/>
    <w:rsid w:val="007873D9"/>
    <w:rsid w:val="0079064B"/>
    <w:rsid w:val="007925D6"/>
    <w:rsid w:val="00793DCA"/>
    <w:rsid w:val="00794367"/>
    <w:rsid w:val="00794CEF"/>
    <w:rsid w:val="007A2FFD"/>
    <w:rsid w:val="007A3263"/>
    <w:rsid w:val="007B4AA8"/>
    <w:rsid w:val="007B5A47"/>
    <w:rsid w:val="007C065D"/>
    <w:rsid w:val="007C18B1"/>
    <w:rsid w:val="007C6B2B"/>
    <w:rsid w:val="007C6B57"/>
    <w:rsid w:val="007D7478"/>
    <w:rsid w:val="007D772A"/>
    <w:rsid w:val="007E5616"/>
    <w:rsid w:val="007F3400"/>
    <w:rsid w:val="007F34DD"/>
    <w:rsid w:val="007F50D5"/>
    <w:rsid w:val="008055FD"/>
    <w:rsid w:val="00813C1E"/>
    <w:rsid w:val="008150D4"/>
    <w:rsid w:val="008164EB"/>
    <w:rsid w:val="008213FF"/>
    <w:rsid w:val="00824C5E"/>
    <w:rsid w:val="0083060C"/>
    <w:rsid w:val="0083233D"/>
    <w:rsid w:val="00835FC8"/>
    <w:rsid w:val="0084039A"/>
    <w:rsid w:val="008445B9"/>
    <w:rsid w:val="00864EA3"/>
    <w:rsid w:val="008657EE"/>
    <w:rsid w:val="008711D9"/>
    <w:rsid w:val="00872A15"/>
    <w:rsid w:val="00873108"/>
    <w:rsid w:val="0087533B"/>
    <w:rsid w:val="008756A6"/>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841CF"/>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24F2"/>
    <w:rsid w:val="00AB448E"/>
    <w:rsid w:val="00AB4A9E"/>
    <w:rsid w:val="00AC2879"/>
    <w:rsid w:val="00AC4703"/>
    <w:rsid w:val="00AD1618"/>
    <w:rsid w:val="00AD3E03"/>
    <w:rsid w:val="00AD6BFE"/>
    <w:rsid w:val="00B0181F"/>
    <w:rsid w:val="00B07EA2"/>
    <w:rsid w:val="00B247EB"/>
    <w:rsid w:val="00B3041D"/>
    <w:rsid w:val="00B316B4"/>
    <w:rsid w:val="00B357CB"/>
    <w:rsid w:val="00B36297"/>
    <w:rsid w:val="00B603EE"/>
    <w:rsid w:val="00B615C4"/>
    <w:rsid w:val="00B61FC6"/>
    <w:rsid w:val="00B83A62"/>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3829"/>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B86"/>
    <w:rsid w:val="00CD7E33"/>
    <w:rsid w:val="00CE0090"/>
    <w:rsid w:val="00CE5503"/>
    <w:rsid w:val="00CF30BF"/>
    <w:rsid w:val="00D13A94"/>
    <w:rsid w:val="00D14987"/>
    <w:rsid w:val="00D15C09"/>
    <w:rsid w:val="00D17DCA"/>
    <w:rsid w:val="00D210C2"/>
    <w:rsid w:val="00D31781"/>
    <w:rsid w:val="00D31F88"/>
    <w:rsid w:val="00D33F9E"/>
    <w:rsid w:val="00D413AA"/>
    <w:rsid w:val="00D44548"/>
    <w:rsid w:val="00D52003"/>
    <w:rsid w:val="00D53574"/>
    <w:rsid w:val="00D549D9"/>
    <w:rsid w:val="00D5747B"/>
    <w:rsid w:val="00D614CB"/>
    <w:rsid w:val="00D7561D"/>
    <w:rsid w:val="00D77DD5"/>
    <w:rsid w:val="00D87D5B"/>
    <w:rsid w:val="00DA2CE2"/>
    <w:rsid w:val="00DA4E03"/>
    <w:rsid w:val="00DA5BE0"/>
    <w:rsid w:val="00DB0499"/>
    <w:rsid w:val="00DB30C8"/>
    <w:rsid w:val="00DC0246"/>
    <w:rsid w:val="00DC100E"/>
    <w:rsid w:val="00DC2281"/>
    <w:rsid w:val="00DC2AD7"/>
    <w:rsid w:val="00DC347C"/>
    <w:rsid w:val="00DC4233"/>
    <w:rsid w:val="00DD3514"/>
    <w:rsid w:val="00DE196F"/>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E175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58B3F"/>
  <w15:chartTrackingRefBased/>
  <w15:docId w15:val="{9A44E0D4-CFC4-4B59-B5D5-783331C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table" w:styleId="TableGrid">
    <w:name w:val="Table Grid"/>
    <w:basedOn w:val="TableNormal"/>
    <w:rsid w:val="0086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7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50B2-4388-4E34-A009-174CD6DA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237</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Apollogroup</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Paper Formatter</dc:subject>
  <dc:creator>Dale Alleshouse, Joseph Borgert, Ryan Cridelich, Jose Lozada, and Joshua Patton</dc:creator>
  <cp:keywords/>
  <cp:lastModifiedBy>Dale Alleshouse</cp:lastModifiedBy>
  <cp:revision>12</cp:revision>
  <dcterms:created xsi:type="dcterms:W3CDTF">2016-06-16T15:47:00Z</dcterms:created>
  <dcterms:modified xsi:type="dcterms:W3CDTF">2016-06-20T00:14:00Z</dcterms:modified>
  <cp:category>School Papers</cp:category>
</cp:coreProperties>
</file>